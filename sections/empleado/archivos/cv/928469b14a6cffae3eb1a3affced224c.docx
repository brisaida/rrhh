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430"/>
        <w:tblW w:w="5198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9"/>
        <w:gridCol w:w="2887"/>
        <w:gridCol w:w="1047"/>
        <w:gridCol w:w="6426"/>
      </w:tblGrid>
      <w:tr w:rsidR="00103A93" w:rsidRPr="00483416" w14:paraId="41D9C450" w14:textId="77777777" w:rsidTr="00103A93">
        <w:trPr>
          <w:trHeight w:val="1317"/>
        </w:trPr>
        <w:tc>
          <w:tcPr>
            <w:tcW w:w="3726" w:type="dxa"/>
            <w:gridSpan w:val="2"/>
            <w:vAlign w:val="center"/>
          </w:tcPr>
          <w:p w14:paraId="4E2FE0CF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7" w:type="dxa"/>
            <w:vMerge w:val="restart"/>
          </w:tcPr>
          <w:p w14:paraId="1DD05585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 w:val="restart"/>
          </w:tcPr>
          <w:p w14:paraId="5C6D8D81" w14:textId="77777777" w:rsidR="00103A93" w:rsidRPr="00483416" w:rsidRDefault="00103A93" w:rsidP="00103A93">
            <w:pPr>
              <w:pStyle w:val="Ttulo"/>
            </w:pPr>
            <w:r>
              <w:t>cesar AUGUSTO ESPINAL flores</w:t>
            </w:r>
          </w:p>
          <w:p w14:paraId="71DA84EC" w14:textId="77777777" w:rsidR="00103A93" w:rsidRPr="00483416" w:rsidRDefault="00103A93" w:rsidP="00103A93">
            <w:pPr>
              <w:pStyle w:val="Ttulo1"/>
            </w:pPr>
            <w:r w:rsidRPr="00483416">
              <w:rPr>
                <w:lang w:bidi="es-ES"/>
              </w:rPr>
              <w:t>Experiencia</w:t>
            </w:r>
            <w:r>
              <w:rPr>
                <w:lang w:bidi="es-ES"/>
              </w:rPr>
              <w:t xml:space="preserve"> laboral</w:t>
            </w:r>
          </w:p>
          <w:p w14:paraId="672A43A0" w14:textId="77777777" w:rsidR="00103A93" w:rsidRPr="00483416" w:rsidRDefault="00103A93" w:rsidP="00103A93">
            <w:pPr>
              <w:pStyle w:val="Ttulo2"/>
            </w:pPr>
            <w:r>
              <w:t xml:space="preserve"> Octubre 2012 </w:t>
            </w:r>
          </w:p>
          <w:p w14:paraId="5B712E8F" w14:textId="77777777" w:rsidR="00103A93" w:rsidRPr="00483416" w:rsidRDefault="00103A93" w:rsidP="00103A93">
            <w:r>
              <w:t xml:space="preserve">Práctica profesional </w:t>
            </w:r>
            <w:r w:rsidRPr="00483416">
              <w:rPr>
                <w:rStyle w:val="Textoennegrita"/>
                <w:color w:val="auto"/>
                <w:lang w:bidi="es-ES"/>
              </w:rPr>
              <w:t>en</w:t>
            </w:r>
            <w:r>
              <w:rPr>
                <w:rStyle w:val="Textoennegrita"/>
                <w:color w:val="auto"/>
                <w:lang w:bidi="es-ES"/>
              </w:rPr>
              <w:t xml:space="preserve"> Manejo de chile de colores</w:t>
            </w: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 xml:space="preserve">                   </w:t>
            </w:r>
            <w:r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r>
              <w:rPr>
                <w:rStyle w:val="Textoennegrita"/>
                <w:color w:val="auto"/>
                <w:lang w:bidi="es-ES"/>
              </w:rPr>
              <w:t xml:space="preserve">Empresa IAGXA </w:t>
            </w:r>
          </w:p>
          <w:p w14:paraId="20141132" w14:textId="77777777" w:rsidR="00103A93" w:rsidRPr="00483416" w:rsidRDefault="00103A93" w:rsidP="00103A93">
            <w:pPr>
              <w:pStyle w:val="Ttulo2"/>
            </w:pPr>
            <w:r>
              <w:t>2017</w:t>
            </w:r>
            <w:r w:rsidRPr="00483416">
              <w:rPr>
                <w:lang w:bidi="es-ES"/>
              </w:rPr>
              <w:t>-</w:t>
            </w:r>
            <w:r>
              <w:t>2018</w:t>
            </w:r>
          </w:p>
          <w:p w14:paraId="3CE47E8F" w14:textId="77777777" w:rsidR="00103A93" w:rsidRPr="00483416" w:rsidRDefault="00103A93" w:rsidP="00103A93">
            <w:r w:rsidRPr="004E3EBC">
              <w:rPr>
                <w:b/>
                <w:bCs/>
              </w:rPr>
              <w:t>Técnico de campo en Proyecto Frastrac</w:t>
            </w:r>
            <w:r w:rsidRPr="00483416">
              <w:rPr>
                <w:lang w:bidi="es-ES"/>
              </w:rPr>
              <w:t xml:space="preserve"> • • </w:t>
            </w:r>
            <w:r>
              <w:t>GRUPO CADELGA</w:t>
            </w:r>
          </w:p>
          <w:p w14:paraId="24D81429" w14:textId="77777777" w:rsidR="00103A93" w:rsidRPr="00483416" w:rsidRDefault="00103A93" w:rsidP="00103A93">
            <w:pPr>
              <w:pStyle w:val="Ttulo2"/>
            </w:pPr>
            <w:r>
              <w:t>Marzo 2019</w:t>
            </w:r>
            <w:r w:rsidRPr="00483416">
              <w:rPr>
                <w:lang w:bidi="es-ES"/>
              </w:rPr>
              <w:t>-</w:t>
            </w:r>
            <w:r>
              <w:t>Noviembre2020</w:t>
            </w:r>
          </w:p>
          <w:p w14:paraId="108A2511" w14:textId="77777777" w:rsidR="00103A93" w:rsidRDefault="00103A93" w:rsidP="00103A93">
            <w:r w:rsidRPr="004E3EBC">
              <w:rPr>
                <w:b/>
                <w:bCs/>
              </w:rPr>
              <w:t>Técnico de Agrícola</w:t>
            </w:r>
            <w:r>
              <w:t xml:space="preserve"> </w:t>
            </w:r>
            <w:r w:rsidRPr="00483416">
              <w:rPr>
                <w:rStyle w:val="Textoennegrita"/>
                <w:color w:val="auto"/>
                <w:lang w:bidi="es-ES"/>
              </w:rPr>
              <w:t xml:space="preserve">• • </w:t>
            </w:r>
            <w:r>
              <w:t>COOPERATIVA MIXTA LIBERTAD LIMITADA</w:t>
            </w:r>
          </w:p>
          <w:p w14:paraId="1EBCAB2F" w14:textId="77777777" w:rsidR="00103A93" w:rsidRPr="00B60F15" w:rsidRDefault="00103A93" w:rsidP="00103A93">
            <w:pPr>
              <w:rPr>
                <w:b/>
                <w:bCs/>
              </w:rPr>
            </w:pPr>
            <w:r w:rsidRPr="00B60F15">
              <w:rPr>
                <w:b/>
                <w:bCs/>
              </w:rPr>
              <w:t>Diciembre 2020; Técnico En Producción</w:t>
            </w:r>
            <w:r>
              <w:t xml:space="preserve"> </w:t>
            </w:r>
            <w:r w:rsidRPr="00483416">
              <w:rPr>
                <w:rStyle w:val="Textoennegrita"/>
                <w:color w:val="auto"/>
                <w:lang w:bidi="es-ES"/>
              </w:rPr>
              <w:t xml:space="preserve">• </w:t>
            </w:r>
            <w:r w:rsidRPr="00B60F15">
              <w:rPr>
                <w:rStyle w:val="Textoennegrita"/>
                <w:b w:val="0"/>
                <w:bCs w:val="0"/>
                <w:color w:val="auto"/>
                <w:lang w:bidi="es-ES"/>
              </w:rPr>
              <w:t>• FUNDACION COHONDUCAFE</w:t>
            </w:r>
            <w:r w:rsidRPr="00B60F15">
              <w:rPr>
                <w:b/>
                <w:bCs/>
              </w:rPr>
              <w:t xml:space="preserve"> </w:t>
            </w:r>
          </w:p>
          <w:p w14:paraId="46FFF1C8" w14:textId="77777777" w:rsidR="00103A93" w:rsidRPr="00483416" w:rsidRDefault="00103A93" w:rsidP="00103A93">
            <w:pPr>
              <w:pStyle w:val="Ttulo1"/>
            </w:pPr>
            <w:r w:rsidRPr="00483416">
              <w:rPr>
                <w:lang w:bidi="es-ES"/>
              </w:rPr>
              <w:t>Educación</w:t>
            </w:r>
          </w:p>
          <w:p w14:paraId="63EB58FA" w14:textId="77777777" w:rsidR="00103A93" w:rsidRPr="00483416" w:rsidRDefault="00103A93" w:rsidP="00103A93">
            <w:pPr>
              <w:pStyle w:val="Ttulo2"/>
            </w:pPr>
            <w:r>
              <w:t>Instituto Polivalente Pompilio Ortega,</w:t>
            </w:r>
            <w:r w:rsidRPr="00483416">
              <w:rPr>
                <w:lang w:bidi="es-ES"/>
              </w:rPr>
              <w:t xml:space="preserve"> </w:t>
            </w:r>
            <w:r>
              <w:t>La Libertad Comayagua</w:t>
            </w:r>
          </w:p>
          <w:p w14:paraId="56C1480F" w14:textId="77777777" w:rsidR="00103A93" w:rsidRPr="00A77C2A" w:rsidRDefault="00103A93" w:rsidP="00103A93">
            <w:pPr>
              <w:pStyle w:val="Listaconvietas"/>
              <w:rPr>
                <w:b/>
                <w:bCs/>
              </w:rPr>
            </w:pPr>
            <w:r w:rsidRPr="00A77C2A">
              <w:rPr>
                <w:b/>
                <w:bCs/>
              </w:rPr>
              <w:t>Bach. Técnico En Agronomía</w:t>
            </w:r>
          </w:p>
          <w:p w14:paraId="4FF64E1A" w14:textId="77777777" w:rsidR="00103A93" w:rsidRDefault="00103A93" w:rsidP="00103A93">
            <w:pPr>
              <w:pStyle w:val="Ttulo1"/>
              <w:rPr>
                <w:lang w:bidi="es-ES"/>
              </w:rPr>
            </w:pPr>
            <w:r>
              <w:rPr>
                <w:lang w:bidi="es-ES"/>
              </w:rPr>
              <w:t>Habilidades y conocimientos</w:t>
            </w:r>
          </w:p>
          <w:p w14:paraId="371F0F71" w14:textId="1EAA22D9" w:rsidR="00103A93" w:rsidRDefault="00103A93" w:rsidP="00103A93">
            <w:pPr>
              <w:rPr>
                <w:rStyle w:val="Textoennegrita"/>
                <w:color w:val="auto"/>
                <w:lang w:bidi="es-ES"/>
              </w:rPr>
            </w:pP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 xml:space="preserve">Conocimientos en manejo agrícola </w:t>
            </w:r>
            <w:r w:rsidR="003B1A1C">
              <w:rPr>
                <w:rStyle w:val="Textoennegrita"/>
                <w:color w:val="auto"/>
                <w:lang w:bidi="es-ES"/>
              </w:rPr>
              <w:t>de la Caficultura</w:t>
            </w:r>
          </w:p>
          <w:p w14:paraId="3DA02D47" w14:textId="77777777" w:rsidR="00103A93" w:rsidRDefault="00103A93" w:rsidP="00103A93">
            <w:pPr>
              <w:rPr>
                <w:rStyle w:val="Textoennegrita"/>
                <w:color w:val="auto"/>
                <w:lang w:bidi="es-ES"/>
              </w:rPr>
            </w:pP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>Diploma en control de calidad y catacion en café</w:t>
            </w:r>
          </w:p>
          <w:p w14:paraId="44F5E4B8" w14:textId="77777777" w:rsidR="00103A93" w:rsidRDefault="00103A93" w:rsidP="00103A93">
            <w:pPr>
              <w:rPr>
                <w:rStyle w:val="Textoennegrita"/>
                <w:color w:val="auto"/>
                <w:lang w:bidi="es-ES"/>
              </w:rPr>
            </w:pP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>Conocimientos en Uso Correcto de Agroquímicos</w:t>
            </w:r>
          </w:p>
          <w:p w14:paraId="28543E36" w14:textId="77777777" w:rsidR="00103A93" w:rsidRDefault="00103A93" w:rsidP="00103A93">
            <w:pPr>
              <w:rPr>
                <w:rStyle w:val="Textoennegrita"/>
                <w:color w:val="auto"/>
                <w:lang w:bidi="es-ES"/>
              </w:rPr>
            </w:pP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 xml:space="preserve"> Análisis de suelo</w:t>
            </w:r>
          </w:p>
          <w:p w14:paraId="42E36F84" w14:textId="77777777" w:rsidR="00103A93" w:rsidRPr="00B44ACA" w:rsidRDefault="00103A93" w:rsidP="00103A93">
            <w:pPr>
              <w:rPr>
                <w:b/>
                <w:bCs/>
                <w:lang w:bidi="es-ES"/>
              </w:rPr>
            </w:pP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>Nutrición en café</w:t>
            </w:r>
          </w:p>
          <w:p w14:paraId="2A39E2E3" w14:textId="77777777" w:rsidR="00103A93" w:rsidRDefault="00103A93" w:rsidP="00103A93">
            <w:pPr>
              <w:pStyle w:val="Ttulo1"/>
              <w:rPr>
                <w:lang w:bidi="es-ES"/>
              </w:rPr>
            </w:pPr>
          </w:p>
          <w:p w14:paraId="09C1E055" w14:textId="77777777" w:rsidR="00103A93" w:rsidRDefault="00103A93" w:rsidP="00103A93">
            <w:pPr>
              <w:pStyle w:val="Ttulo1"/>
              <w:rPr>
                <w:lang w:bidi="es-ES"/>
              </w:rPr>
            </w:pPr>
            <w:r w:rsidRPr="00483416">
              <w:rPr>
                <w:lang w:bidi="es-ES"/>
              </w:rPr>
              <w:t>Referencias</w:t>
            </w:r>
          </w:p>
          <w:p w14:paraId="6DC7C364" w14:textId="31B99F79" w:rsidR="00103A93" w:rsidRDefault="00103A93" w:rsidP="00103A93">
            <w:pPr>
              <w:rPr>
                <w:lang w:bidi="es-ES"/>
              </w:rPr>
            </w:pPr>
            <w:r>
              <w:rPr>
                <w:lang w:bidi="es-ES"/>
              </w:rPr>
              <w:t xml:space="preserve">ING: Tony </w:t>
            </w:r>
            <w:r>
              <w:rPr>
                <w:lang w:bidi="es-ES"/>
              </w:rPr>
              <w:t xml:space="preserve">Arévalo </w:t>
            </w:r>
            <w:r w:rsidR="003F1F0F">
              <w:rPr>
                <w:lang w:bidi="es-ES"/>
              </w:rPr>
              <w:t>9578-0392</w:t>
            </w:r>
          </w:p>
          <w:p w14:paraId="44622EB2" w14:textId="416D055E" w:rsidR="003F1F0F" w:rsidRPr="00071E99" w:rsidRDefault="003B1A1C" w:rsidP="00103A93">
            <w:pPr>
              <w:rPr>
                <w:lang w:bidi="es-ES"/>
              </w:rPr>
            </w:pPr>
            <w:proofErr w:type="spellStart"/>
            <w:r>
              <w:rPr>
                <w:lang w:bidi="es-ES"/>
              </w:rPr>
              <w:t>Lic</w:t>
            </w:r>
            <w:proofErr w:type="spellEnd"/>
            <w:r>
              <w:rPr>
                <w:lang w:bidi="es-ES"/>
              </w:rPr>
              <w:t>:</w:t>
            </w:r>
            <w:r w:rsidR="003F1F0F">
              <w:rPr>
                <w:lang w:bidi="es-ES"/>
              </w:rPr>
              <w:t xml:space="preserve"> Carlos Gonzalo Flores  99043334</w:t>
            </w:r>
          </w:p>
          <w:sdt>
            <w:sdtPr>
              <w:id w:val="-494037895"/>
              <w:placeholder>
                <w:docPart w:val="F2EBD8A721854EE995F5559E5F224AC5"/>
              </w:placeholder>
              <w:temporary/>
              <w:showingPlcHdr/>
              <w15:appearance w15:val="hidden"/>
            </w:sdtPr>
            <w:sdtContent>
              <w:p w14:paraId="239FBB1B" w14:textId="77777777" w:rsidR="00103A93" w:rsidRPr="00483416" w:rsidRDefault="00103A93" w:rsidP="00103A93">
                <w:pPr>
                  <w:widowControl w:val="0"/>
                  <w:autoSpaceDE w:val="0"/>
                  <w:autoSpaceDN w:val="0"/>
                  <w:adjustRightInd w:val="0"/>
                  <w:spacing w:after="0"/>
                </w:pPr>
                <w:r w:rsidRPr="00483416">
                  <w:rPr>
                    <w:lang w:bidi="es-ES"/>
                  </w:rPr>
                  <w:t>[Disponible bajo solicitud.]</w:t>
                </w:r>
              </w:p>
            </w:sdtContent>
          </w:sdt>
        </w:tc>
      </w:tr>
      <w:tr w:rsidR="00103A93" w:rsidRPr="00483416" w14:paraId="5A824DC7" w14:textId="77777777" w:rsidTr="00103A93">
        <w:trPr>
          <w:trHeight w:val="977"/>
        </w:trPr>
        <w:tc>
          <w:tcPr>
            <w:tcW w:w="3726" w:type="dxa"/>
            <w:gridSpan w:val="2"/>
            <w:tcMar>
              <w:left w:w="0" w:type="dxa"/>
              <w:right w:w="0" w:type="dxa"/>
            </w:tcMar>
          </w:tcPr>
          <w:p w14:paraId="5A4D122B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47" w:type="dxa"/>
            <w:vMerge/>
            <w:tcBorders>
              <w:bottom w:val="nil"/>
            </w:tcBorders>
          </w:tcPr>
          <w:p w14:paraId="59BEE50B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  <w:tcBorders>
              <w:bottom w:val="nil"/>
            </w:tcBorders>
          </w:tcPr>
          <w:p w14:paraId="0B65C6A5" w14:textId="77777777" w:rsidR="00103A93" w:rsidRPr="00483416" w:rsidRDefault="00103A93" w:rsidP="00103A93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3A93" w:rsidRPr="00483416" w14:paraId="6A7C0BF0" w14:textId="77777777" w:rsidTr="00103A93">
        <w:trPr>
          <w:trHeight w:val="720"/>
        </w:trPr>
        <w:tc>
          <w:tcPr>
            <w:tcW w:w="839" w:type="dxa"/>
            <w:vAlign w:val="center"/>
          </w:tcPr>
          <w:p w14:paraId="53EEC114" w14:textId="77777777" w:rsidR="00103A93" w:rsidRPr="00483416" w:rsidRDefault="00103A93" w:rsidP="00103A93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674005D9" wp14:editId="1E2D5237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vAlign w:val="center"/>
          </w:tcPr>
          <w:p w14:paraId="09720ACA" w14:textId="77777777" w:rsidR="00103A93" w:rsidRPr="00914AC7" w:rsidRDefault="00103A93" w:rsidP="00103A93">
            <w:pPr>
              <w:pStyle w:val="Informacin"/>
              <w:rPr>
                <w:b/>
                <w:bCs/>
                <w:sz w:val="28"/>
                <w:szCs w:val="28"/>
              </w:rPr>
            </w:pPr>
            <w:r w:rsidRPr="00914AC7">
              <w:rPr>
                <w:b/>
                <w:bCs/>
                <w:sz w:val="28"/>
                <w:szCs w:val="28"/>
              </w:rPr>
              <w:t xml:space="preserve">La Libertad Comayagua </w:t>
            </w:r>
          </w:p>
          <w:p w14:paraId="771497C9" w14:textId="77777777" w:rsidR="00103A93" w:rsidRPr="00914AC7" w:rsidRDefault="00103A93" w:rsidP="00103A93">
            <w:pPr>
              <w:pStyle w:val="Informacin"/>
              <w:rPr>
                <w:b/>
                <w:bCs/>
                <w:sz w:val="28"/>
                <w:szCs w:val="28"/>
              </w:rPr>
            </w:pPr>
            <w:r w:rsidRPr="00914AC7">
              <w:rPr>
                <w:b/>
                <w:bCs/>
                <w:sz w:val="28"/>
                <w:szCs w:val="28"/>
              </w:rPr>
              <w:t>Barrio San Francisco</w:t>
            </w:r>
          </w:p>
          <w:p w14:paraId="6C0FE0E5" w14:textId="77777777" w:rsidR="00103A93" w:rsidRPr="00483416" w:rsidRDefault="00103A93" w:rsidP="00103A93">
            <w:pPr>
              <w:pStyle w:val="Informacin"/>
            </w:pPr>
          </w:p>
        </w:tc>
        <w:tc>
          <w:tcPr>
            <w:tcW w:w="1047" w:type="dxa"/>
            <w:vMerge/>
          </w:tcPr>
          <w:p w14:paraId="38339A2B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2EAE2988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0BBFFE23" w14:textId="77777777" w:rsidTr="00103A93">
        <w:trPr>
          <w:trHeight w:val="242"/>
        </w:trPr>
        <w:tc>
          <w:tcPr>
            <w:tcW w:w="3726" w:type="dxa"/>
            <w:gridSpan w:val="2"/>
            <w:vAlign w:val="center"/>
          </w:tcPr>
          <w:p w14:paraId="33E2E59B" w14:textId="77777777" w:rsidR="00103A93" w:rsidRPr="00483416" w:rsidRDefault="00103A93" w:rsidP="00103A93">
            <w:pPr>
              <w:pStyle w:val="Sinespaciado"/>
            </w:pPr>
          </w:p>
        </w:tc>
        <w:tc>
          <w:tcPr>
            <w:tcW w:w="1047" w:type="dxa"/>
            <w:vMerge/>
          </w:tcPr>
          <w:p w14:paraId="228F48F9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6DEF2DE1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0327069B" w14:textId="77777777" w:rsidTr="00103A93">
        <w:trPr>
          <w:trHeight w:val="827"/>
        </w:trPr>
        <w:tc>
          <w:tcPr>
            <w:tcW w:w="839" w:type="dxa"/>
            <w:vAlign w:val="center"/>
          </w:tcPr>
          <w:p w14:paraId="5F853FAF" w14:textId="77777777" w:rsidR="00103A93" w:rsidRPr="00483416" w:rsidRDefault="00103A93" w:rsidP="00103A93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4BB7CF89" wp14:editId="65A1A684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vAlign w:val="center"/>
          </w:tcPr>
          <w:p w14:paraId="15E8F48B" w14:textId="77777777" w:rsidR="00103A93" w:rsidRPr="00914AC7" w:rsidRDefault="00103A93" w:rsidP="00103A93">
            <w:pPr>
              <w:pStyle w:val="Informacin"/>
              <w:rPr>
                <w:sz w:val="32"/>
                <w:szCs w:val="32"/>
              </w:rPr>
            </w:pPr>
            <w:r w:rsidRPr="00914AC7">
              <w:rPr>
                <w:sz w:val="32"/>
                <w:szCs w:val="32"/>
              </w:rPr>
              <w:t>9528-3487</w:t>
            </w:r>
          </w:p>
        </w:tc>
        <w:tc>
          <w:tcPr>
            <w:tcW w:w="1047" w:type="dxa"/>
            <w:vMerge/>
          </w:tcPr>
          <w:p w14:paraId="24FA356A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2DDFF0D6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68015358" w14:textId="77777777" w:rsidTr="00103A93">
        <w:trPr>
          <w:trHeight w:val="242"/>
        </w:trPr>
        <w:tc>
          <w:tcPr>
            <w:tcW w:w="3726" w:type="dxa"/>
            <w:gridSpan w:val="2"/>
            <w:vAlign w:val="center"/>
          </w:tcPr>
          <w:p w14:paraId="0B351904" w14:textId="77777777" w:rsidR="00103A93" w:rsidRPr="00914AC7" w:rsidRDefault="00103A93" w:rsidP="00103A93">
            <w:pPr>
              <w:pStyle w:val="Sinespaciado"/>
              <w:rPr>
                <w:b/>
                <w:bCs/>
              </w:rPr>
            </w:pPr>
          </w:p>
        </w:tc>
        <w:tc>
          <w:tcPr>
            <w:tcW w:w="1047" w:type="dxa"/>
            <w:vMerge/>
          </w:tcPr>
          <w:p w14:paraId="0F0D647B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0FD48BBC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763D16F9" w14:textId="77777777" w:rsidTr="00103A93">
        <w:trPr>
          <w:trHeight w:val="839"/>
        </w:trPr>
        <w:tc>
          <w:tcPr>
            <w:tcW w:w="839" w:type="dxa"/>
            <w:vAlign w:val="center"/>
          </w:tcPr>
          <w:p w14:paraId="15E74754" w14:textId="77777777" w:rsidR="00103A93" w:rsidRPr="00914AC7" w:rsidRDefault="00103A93" w:rsidP="00103A93">
            <w:pPr>
              <w:pStyle w:val="Informacin"/>
              <w:rPr>
                <w:b/>
                <w:bCs/>
              </w:rPr>
            </w:pPr>
            <w:r w:rsidRPr="00914AC7">
              <w:rPr>
                <w:b/>
                <w:bCs/>
                <w:noProof/>
                <w:lang w:bidi="es-ES"/>
              </w:rPr>
              <w:drawing>
                <wp:inline distT="0" distB="0" distL="0" distR="0" wp14:anchorId="057DF770" wp14:editId="4C8A433A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vAlign w:val="center"/>
          </w:tcPr>
          <w:p w14:paraId="64A80FF8" w14:textId="77777777" w:rsidR="00103A93" w:rsidRPr="00914AC7" w:rsidRDefault="00103A93" w:rsidP="00103A93">
            <w:pPr>
              <w:pStyle w:val="Informacin"/>
              <w:rPr>
                <w:rFonts w:ascii="Symbol" w:hAnsi="Symbol"/>
                <w:b/>
                <w:bCs/>
                <w:vanish/>
              </w:rPr>
            </w:pPr>
            <w:r w:rsidRPr="00914AC7">
              <w:rPr>
                <w:b/>
                <w:bCs/>
              </w:rPr>
              <w:t>Cesarespinalflores95</w:t>
            </w:r>
            <w:r w:rsidRPr="00914AC7">
              <w:rPr>
                <w:rFonts w:ascii="Arial" w:hAnsi="Arial" w:cs="Arial"/>
                <w:b/>
                <w:bCs/>
                <w:color w:val="4D5156"/>
                <w:sz w:val="21"/>
                <w:szCs w:val="21"/>
                <w:shd w:val="clear" w:color="auto" w:fill="FFFFFF"/>
              </w:rPr>
              <w:t>@gmail.com</w:t>
            </w:r>
            <w:r w:rsidRPr="00914AC7">
              <w:rPr>
                <w:b/>
                <w:bCs/>
                <w:vanish/>
              </w:rPr>
              <w:t>Q</w:t>
            </w:r>
            <w:r w:rsidRPr="00914AC7">
              <w:rPr>
                <w:rFonts w:ascii="Symbol" w:hAnsi="Symbol"/>
                <w:b/>
                <w:bCs/>
                <w:vanish/>
              </w:rPr>
              <w:t>Q</w:t>
            </w:r>
            <w:r w:rsidRPr="00914AC7">
              <w:rPr>
                <w:b/>
                <w:bCs/>
                <w:vanish/>
              </w:rPr>
              <w:t>Q@@@@@@@</w:t>
            </w:r>
          </w:p>
        </w:tc>
        <w:tc>
          <w:tcPr>
            <w:tcW w:w="1047" w:type="dxa"/>
            <w:vMerge/>
          </w:tcPr>
          <w:p w14:paraId="1E798E9D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3860D7A1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021A0666" w14:textId="77777777" w:rsidTr="00103A93">
        <w:trPr>
          <w:trHeight w:val="75"/>
        </w:trPr>
        <w:tc>
          <w:tcPr>
            <w:tcW w:w="3726" w:type="dxa"/>
            <w:gridSpan w:val="2"/>
            <w:vAlign w:val="center"/>
          </w:tcPr>
          <w:p w14:paraId="20A74658" w14:textId="77777777" w:rsidR="00103A93" w:rsidRPr="00483416" w:rsidRDefault="00103A93" w:rsidP="00103A93">
            <w:pPr>
              <w:pStyle w:val="Sinespaciado"/>
            </w:pPr>
          </w:p>
        </w:tc>
        <w:tc>
          <w:tcPr>
            <w:tcW w:w="1047" w:type="dxa"/>
            <w:vMerge/>
          </w:tcPr>
          <w:p w14:paraId="4C42696C" w14:textId="77777777" w:rsidR="00103A93" w:rsidRPr="00483416" w:rsidRDefault="00103A93" w:rsidP="00103A93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2AD32AB4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1F8F0D88" w14:textId="77777777" w:rsidTr="00103A93">
        <w:trPr>
          <w:trHeight w:val="839"/>
        </w:trPr>
        <w:tc>
          <w:tcPr>
            <w:tcW w:w="839" w:type="dxa"/>
            <w:vAlign w:val="center"/>
          </w:tcPr>
          <w:p w14:paraId="3B7423B6" w14:textId="77777777" w:rsidR="00103A93" w:rsidRPr="00483416" w:rsidRDefault="00103A93" w:rsidP="00103A93">
            <w:pPr>
              <w:pStyle w:val="Informacin"/>
            </w:pPr>
          </w:p>
        </w:tc>
        <w:tc>
          <w:tcPr>
            <w:tcW w:w="2887" w:type="dxa"/>
            <w:vAlign w:val="center"/>
          </w:tcPr>
          <w:p w14:paraId="718AE0D9" w14:textId="77777777" w:rsidR="00103A93" w:rsidRPr="00483416" w:rsidRDefault="00103A93" w:rsidP="00103A93">
            <w:pPr>
              <w:pStyle w:val="Informacin"/>
            </w:pPr>
          </w:p>
        </w:tc>
        <w:tc>
          <w:tcPr>
            <w:tcW w:w="1047" w:type="dxa"/>
            <w:vMerge/>
          </w:tcPr>
          <w:p w14:paraId="77E0CC9B" w14:textId="77777777" w:rsidR="00103A93" w:rsidRPr="00483416" w:rsidRDefault="00103A93" w:rsidP="00103A93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426" w:type="dxa"/>
            <w:vMerge/>
          </w:tcPr>
          <w:p w14:paraId="0616462E" w14:textId="77777777" w:rsidR="00103A93" w:rsidRPr="00483416" w:rsidRDefault="00103A93" w:rsidP="00103A93">
            <w:pPr>
              <w:pStyle w:val="Ttulo1"/>
            </w:pPr>
          </w:p>
        </w:tc>
      </w:tr>
      <w:tr w:rsidR="00103A93" w:rsidRPr="00483416" w14:paraId="391B4C04" w14:textId="77777777" w:rsidTr="00103A93">
        <w:trPr>
          <w:trHeight w:val="3247"/>
        </w:trPr>
        <w:tc>
          <w:tcPr>
            <w:tcW w:w="3726" w:type="dxa"/>
            <w:gridSpan w:val="2"/>
          </w:tcPr>
          <w:p w14:paraId="4E06E46F" w14:textId="77777777" w:rsidR="00103A93" w:rsidRPr="00483416" w:rsidRDefault="00103A93" w:rsidP="00103A93">
            <w:pPr>
              <w:pStyle w:val="Ttulo3"/>
            </w:pPr>
          </w:p>
          <w:p w14:paraId="797661D8" w14:textId="77777777" w:rsidR="00103A93" w:rsidRPr="00483416" w:rsidRDefault="00103A93" w:rsidP="00103A93">
            <w:pPr>
              <w:pStyle w:val="Informacin"/>
            </w:pPr>
          </w:p>
        </w:tc>
        <w:tc>
          <w:tcPr>
            <w:tcW w:w="1047" w:type="dxa"/>
          </w:tcPr>
          <w:p w14:paraId="4D948E69" w14:textId="77777777" w:rsidR="00103A93" w:rsidRPr="00483416" w:rsidRDefault="00103A93" w:rsidP="00103A93"/>
        </w:tc>
        <w:tc>
          <w:tcPr>
            <w:tcW w:w="6426" w:type="dxa"/>
            <w:vMerge/>
          </w:tcPr>
          <w:p w14:paraId="57281E32" w14:textId="77777777" w:rsidR="00103A93" w:rsidRPr="00483416" w:rsidRDefault="00103A93" w:rsidP="00103A93"/>
        </w:tc>
      </w:tr>
    </w:tbl>
    <w:p w14:paraId="7231E682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358341B" wp14:editId="79D3E511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844C6E0" id="Grupo 8" o:spid="_x0000_s1026" alt="elementos decorativo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p w14:paraId="0DA02280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F47E" w14:textId="77777777" w:rsidR="004C1DE5" w:rsidRDefault="004C1DE5" w:rsidP="00590471">
      <w:r>
        <w:separator/>
      </w:r>
    </w:p>
  </w:endnote>
  <w:endnote w:type="continuationSeparator" w:id="0">
    <w:p w14:paraId="050AE850" w14:textId="77777777" w:rsidR="004C1DE5" w:rsidRDefault="004C1DE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3DCF" w14:textId="77777777" w:rsidR="004C1DE5" w:rsidRDefault="004C1DE5" w:rsidP="00590471">
      <w:r>
        <w:separator/>
      </w:r>
    </w:p>
  </w:footnote>
  <w:footnote w:type="continuationSeparator" w:id="0">
    <w:p w14:paraId="283D3617" w14:textId="77777777" w:rsidR="004C1DE5" w:rsidRDefault="004C1DE5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861826">
    <w:abstractNumId w:val="5"/>
  </w:num>
  <w:num w:numId="2" w16cid:durableId="1474525169">
    <w:abstractNumId w:val="6"/>
  </w:num>
  <w:num w:numId="3" w16cid:durableId="525754184">
    <w:abstractNumId w:val="4"/>
  </w:num>
  <w:num w:numId="4" w16cid:durableId="1762289613">
    <w:abstractNumId w:val="4"/>
    <w:lvlOverride w:ilvl="0">
      <w:startOverride w:val="1"/>
    </w:lvlOverride>
  </w:num>
  <w:num w:numId="5" w16cid:durableId="675231865">
    <w:abstractNumId w:val="7"/>
  </w:num>
  <w:num w:numId="6" w16cid:durableId="2103716537">
    <w:abstractNumId w:val="3"/>
  </w:num>
  <w:num w:numId="7" w16cid:durableId="58214279">
    <w:abstractNumId w:val="2"/>
  </w:num>
  <w:num w:numId="8" w16cid:durableId="1815827832">
    <w:abstractNumId w:val="1"/>
  </w:num>
  <w:num w:numId="9" w16cid:durableId="97198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0B"/>
    <w:rsid w:val="00060042"/>
    <w:rsid w:val="00071E84"/>
    <w:rsid w:val="00071E99"/>
    <w:rsid w:val="000B37CD"/>
    <w:rsid w:val="000F7D04"/>
    <w:rsid w:val="00103A93"/>
    <w:rsid w:val="00136803"/>
    <w:rsid w:val="00142F43"/>
    <w:rsid w:val="00150ABD"/>
    <w:rsid w:val="00165697"/>
    <w:rsid w:val="001916CB"/>
    <w:rsid w:val="001F5586"/>
    <w:rsid w:val="00222466"/>
    <w:rsid w:val="00284984"/>
    <w:rsid w:val="002D54EA"/>
    <w:rsid w:val="002E5E62"/>
    <w:rsid w:val="00345DEE"/>
    <w:rsid w:val="003911FB"/>
    <w:rsid w:val="003A7C52"/>
    <w:rsid w:val="003B1A1C"/>
    <w:rsid w:val="003E6ED1"/>
    <w:rsid w:val="003F1F0F"/>
    <w:rsid w:val="00472C27"/>
    <w:rsid w:val="0047764F"/>
    <w:rsid w:val="004779CF"/>
    <w:rsid w:val="00483416"/>
    <w:rsid w:val="004B4268"/>
    <w:rsid w:val="004C1DE5"/>
    <w:rsid w:val="004C4BAC"/>
    <w:rsid w:val="004D5D82"/>
    <w:rsid w:val="004E3EBC"/>
    <w:rsid w:val="00507E82"/>
    <w:rsid w:val="005208EF"/>
    <w:rsid w:val="00541715"/>
    <w:rsid w:val="00555003"/>
    <w:rsid w:val="005801E5"/>
    <w:rsid w:val="00587DBA"/>
    <w:rsid w:val="00590471"/>
    <w:rsid w:val="005D01FA"/>
    <w:rsid w:val="0064408D"/>
    <w:rsid w:val="00647A4B"/>
    <w:rsid w:val="00667952"/>
    <w:rsid w:val="00716927"/>
    <w:rsid w:val="00735D93"/>
    <w:rsid w:val="0074260B"/>
    <w:rsid w:val="007443A0"/>
    <w:rsid w:val="007703AC"/>
    <w:rsid w:val="007A725A"/>
    <w:rsid w:val="007C4442"/>
    <w:rsid w:val="007C60D6"/>
    <w:rsid w:val="007F54A0"/>
    <w:rsid w:val="007F5B63"/>
    <w:rsid w:val="00846CB9"/>
    <w:rsid w:val="008472E9"/>
    <w:rsid w:val="00877C48"/>
    <w:rsid w:val="008C2CFC"/>
    <w:rsid w:val="008F6E2E"/>
    <w:rsid w:val="00914AC7"/>
    <w:rsid w:val="0093177B"/>
    <w:rsid w:val="009C2E65"/>
    <w:rsid w:val="009D4299"/>
    <w:rsid w:val="00A35586"/>
    <w:rsid w:val="00A5155D"/>
    <w:rsid w:val="00A77C2A"/>
    <w:rsid w:val="00AD5898"/>
    <w:rsid w:val="00B105A0"/>
    <w:rsid w:val="00B11C11"/>
    <w:rsid w:val="00B37B21"/>
    <w:rsid w:val="00B44ACA"/>
    <w:rsid w:val="00B60F15"/>
    <w:rsid w:val="00B6466C"/>
    <w:rsid w:val="00BD2DFF"/>
    <w:rsid w:val="00BF4D49"/>
    <w:rsid w:val="00C4452C"/>
    <w:rsid w:val="00CE1E3D"/>
    <w:rsid w:val="00D27B3B"/>
    <w:rsid w:val="00D524B5"/>
    <w:rsid w:val="00D6557B"/>
    <w:rsid w:val="00D65759"/>
    <w:rsid w:val="00D91ED6"/>
    <w:rsid w:val="00D9736B"/>
    <w:rsid w:val="00DF2F8A"/>
    <w:rsid w:val="00DF7140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717764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lman%20Meza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EBD8A721854EE995F5559E5F224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A4D25-2765-48B0-B8C8-5A93C3364690}"/>
      </w:docPartPr>
      <w:docPartBody>
        <w:p w:rsidR="00000000" w:rsidRDefault="009C5969" w:rsidP="009C5969">
          <w:pPr>
            <w:pStyle w:val="F2EBD8A721854EE995F5559E5F224AC5"/>
          </w:pPr>
          <w:r w:rsidRPr="00483416">
            <w:rPr>
              <w:lang w:bidi="es-ES"/>
            </w:rPr>
            <w:t>[Disponible bajo solicitud.]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69"/>
    <w:rsid w:val="007E3A75"/>
    <w:rsid w:val="009C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HN" w:eastAsia="es-H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0E5D2333774BA7A6C0D489DA0F70D9">
    <w:name w:val="180E5D2333774BA7A6C0D489DA0F70D9"/>
  </w:style>
  <w:style w:type="paragraph" w:customStyle="1" w:styleId="B0D7BE365FBF4F1AAE51D860718F549D">
    <w:name w:val="B0D7BE365FBF4F1AAE51D860718F549D"/>
  </w:style>
  <w:style w:type="paragraph" w:customStyle="1" w:styleId="8587B80FF2744AADB3CC22CDA79D6830">
    <w:name w:val="8587B80FF2744AADB3CC22CDA79D6830"/>
  </w:style>
  <w:style w:type="paragraph" w:customStyle="1" w:styleId="089A6D28F3614602961FE63B6A0DC45F">
    <w:name w:val="089A6D28F3614602961FE63B6A0DC45F"/>
  </w:style>
  <w:style w:type="paragraph" w:customStyle="1" w:styleId="02ED094475E54FECA0704D613FD24953">
    <w:name w:val="02ED094475E54FECA0704D613FD24953"/>
  </w:style>
  <w:style w:type="paragraph" w:customStyle="1" w:styleId="FF9D24673DFD45FF980696F3050C927B">
    <w:name w:val="FF9D24673DFD45FF980696F3050C927B"/>
  </w:style>
  <w:style w:type="paragraph" w:customStyle="1" w:styleId="1260803D94FF49E89226F80CE13C7BF3">
    <w:name w:val="1260803D94FF49E89226F80CE13C7BF3"/>
  </w:style>
  <w:style w:type="paragraph" w:customStyle="1" w:styleId="6CB100BB30A8421080509B83795340D1">
    <w:name w:val="6CB100BB30A8421080509B83795340D1"/>
  </w:style>
  <w:style w:type="paragraph" w:customStyle="1" w:styleId="6BA7D7108ACF4A4492B18B3143E078FA">
    <w:name w:val="6BA7D7108ACF4A4492B18B3143E078FA"/>
  </w:style>
  <w:style w:type="paragraph" w:customStyle="1" w:styleId="93B2F970F491446984D8F2BDEEF5475B">
    <w:name w:val="93B2F970F491446984D8F2BDEEF5475B"/>
  </w:style>
  <w:style w:type="paragraph" w:customStyle="1" w:styleId="2CFA44425D1644A1886580733B27CEE4">
    <w:name w:val="2CFA44425D1644A1886580733B27CEE4"/>
  </w:style>
  <w:style w:type="paragraph" w:customStyle="1" w:styleId="3D17AEBAFE3C47C18E5706C466F1226B">
    <w:name w:val="3D17AEBAFE3C47C18E5706C466F1226B"/>
  </w:style>
  <w:style w:type="paragraph" w:customStyle="1" w:styleId="673F16F607B5477EACD506F332E97776">
    <w:name w:val="673F16F607B5477EACD506F332E97776"/>
  </w:style>
  <w:style w:type="paragraph" w:customStyle="1" w:styleId="03EDB7D616B94E84A3A9A717F37AA3D6">
    <w:name w:val="03EDB7D616B94E84A3A9A717F37AA3D6"/>
  </w:style>
  <w:style w:type="paragraph" w:customStyle="1" w:styleId="66B51DED38A048D88B0E931D7A6C14D9">
    <w:name w:val="66B51DED38A048D88B0E931D7A6C14D9"/>
  </w:style>
  <w:style w:type="paragraph" w:customStyle="1" w:styleId="0A3FA5919D81473DB762A3B229A0603E">
    <w:name w:val="0A3FA5919D81473DB762A3B229A0603E"/>
  </w:style>
  <w:style w:type="paragraph" w:customStyle="1" w:styleId="C4BEECD66E8A4AF8A9FF52524BF25ABB">
    <w:name w:val="C4BEECD66E8A4AF8A9FF52524BF25ABB"/>
  </w:style>
  <w:style w:type="paragraph" w:customStyle="1" w:styleId="6D898A4DF48D443093BE3DE87DC3955A">
    <w:name w:val="6D898A4DF48D443093BE3DE87DC3955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Cs w:val="20"/>
      <w:lang w:val="es-ES" w:eastAsia="en-US"/>
      <w14:ligatures w14:val="none"/>
    </w:rPr>
  </w:style>
  <w:style w:type="paragraph" w:customStyle="1" w:styleId="FF0CEAF123ED4636A041900520D7F772">
    <w:name w:val="FF0CEAF123ED4636A041900520D7F772"/>
  </w:style>
  <w:style w:type="paragraph" w:customStyle="1" w:styleId="91BED67B7E024333A1971CCD938FD476">
    <w:name w:val="91BED67B7E024333A1971CCD938FD476"/>
  </w:style>
  <w:style w:type="paragraph" w:customStyle="1" w:styleId="F608374830924F0BB082AE4A7139CB1F">
    <w:name w:val="F608374830924F0BB082AE4A7139CB1F"/>
  </w:style>
  <w:style w:type="paragraph" w:customStyle="1" w:styleId="01DDD4CFC2984CE49E0715E77E39FF5B">
    <w:name w:val="01DDD4CFC2984CE49E0715E77E39FF5B"/>
  </w:style>
  <w:style w:type="paragraph" w:customStyle="1" w:styleId="0C32C1D265BD48D48D39C41A6BFEC3A8">
    <w:name w:val="0C32C1D265BD48D48D39C41A6BFEC3A8"/>
  </w:style>
  <w:style w:type="paragraph" w:customStyle="1" w:styleId="63F94F21D486433194A1A3EC93163F55">
    <w:name w:val="63F94F21D486433194A1A3EC93163F55"/>
  </w:style>
  <w:style w:type="paragraph" w:customStyle="1" w:styleId="1274D7283BEC4AB28BBA5807A60F50BC">
    <w:name w:val="1274D7283BEC4AB28BBA5807A60F50BC"/>
  </w:style>
  <w:style w:type="paragraph" w:customStyle="1" w:styleId="F11BF402C54D4497B1D84E120B8E7088">
    <w:name w:val="F11BF402C54D4497B1D84E120B8E7088"/>
  </w:style>
  <w:style w:type="paragraph" w:customStyle="1" w:styleId="1FF6091C20CC42EB92FAF3AD5C3012CF">
    <w:name w:val="1FF6091C20CC42EB92FAF3AD5C3012CF"/>
  </w:style>
  <w:style w:type="paragraph" w:customStyle="1" w:styleId="D38D54B3C2A34634BA3531F6E6371CFF">
    <w:name w:val="D38D54B3C2A34634BA3531F6E6371CF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84C10AC72B94478B9E9DC18A011873F3">
    <w:name w:val="84C10AC72B94478B9E9DC18A011873F3"/>
  </w:style>
  <w:style w:type="paragraph" w:customStyle="1" w:styleId="0FAC866648B4473CAE94F971D70A3E36">
    <w:name w:val="0FAC866648B4473CAE94F971D70A3E36"/>
  </w:style>
  <w:style w:type="paragraph" w:customStyle="1" w:styleId="F2EBD8A721854EE995F5559E5F224AC5">
    <w:name w:val="F2EBD8A721854EE995F5559E5F224AC5"/>
    <w:rsid w:val="009C5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2023-10-24T21:02:00Z</dcterms:created>
  <dcterms:modified xsi:type="dcterms:W3CDTF">2023-10-24T21:42:00Z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